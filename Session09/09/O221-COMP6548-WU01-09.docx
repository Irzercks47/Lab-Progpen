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18C1B1D" w:rsidR="000732DF" w:rsidRPr="0036420F" w:rsidRDefault="00AC650B" w:rsidP="00AC650B">
            <w:pPr>
              <w:ind w:right="100"/>
              <w:jc w:val="right"/>
              <w:rPr>
                <w:rFonts w:ascii="Arial" w:hAnsi="Arial" w:cs="Arial"/>
                <w:b/>
                <w:sz w:val="20"/>
              </w:rPr>
            </w:pPr>
            <w:r w:rsidRPr="00AC650B">
              <w:rPr>
                <w:rFonts w:ascii="Arial" w:hAnsi="Arial" w:cs="Arial"/>
                <w:b/>
                <w:sz w:val="20"/>
              </w:rPr>
              <w:t>O221-COMP6548-WU01-0</w:t>
            </w:r>
            <w:r>
              <w:rPr>
                <w:rFonts w:ascii="Arial" w:hAnsi="Arial" w:cs="Arial"/>
                <w:b/>
                <w:sz w:val="20"/>
              </w:rPr>
              <w:t>9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A41D8D6" w:rsidR="00535DA7" w:rsidRPr="00E054A4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054A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054A4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054A4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611C587B" w:rsidR="002C1B92" w:rsidRPr="00FF60A6" w:rsidRDefault="002A5C4B" w:rsidP="0028253A">
      <w:pPr>
        <w:pStyle w:val="ListParagraph"/>
        <w:numPr>
          <w:ilvl w:val="0"/>
          <w:numId w:val="13"/>
        </w:numPr>
        <w:spacing w:line="360" w:lineRule="auto"/>
      </w:pPr>
      <w:r w:rsidRPr="002A5C4B">
        <w:t>Python Bot and Automation I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064789C3" w14:textId="77777777" w:rsidR="00666FC2" w:rsidRDefault="00666FC2" w:rsidP="00666FC2">
      <w:pPr>
        <w:numPr>
          <w:ilvl w:val="0"/>
          <w:numId w:val="14"/>
        </w:numPr>
        <w:suppressAutoHyphens/>
        <w:spacing w:line="360" w:lineRule="auto"/>
        <w:jc w:val="both"/>
      </w:pPr>
      <w:r>
        <w:t>Introduction to Web Scraping</w:t>
      </w:r>
    </w:p>
    <w:p w14:paraId="017CAD46" w14:textId="77777777" w:rsidR="00666FC2" w:rsidRDefault="00666FC2" w:rsidP="00666FC2">
      <w:pPr>
        <w:numPr>
          <w:ilvl w:val="0"/>
          <w:numId w:val="14"/>
        </w:numPr>
        <w:suppressAutoHyphens/>
        <w:spacing w:line="360" w:lineRule="auto"/>
        <w:jc w:val="both"/>
      </w:pPr>
      <w:r>
        <w:t>Extract Information from Web Application</w:t>
      </w:r>
    </w:p>
    <w:p w14:paraId="5175C43E" w14:textId="281BC6BF" w:rsidR="0015105A" w:rsidRDefault="00666FC2" w:rsidP="002D39D6">
      <w:pPr>
        <w:numPr>
          <w:ilvl w:val="0"/>
          <w:numId w:val="14"/>
        </w:numPr>
        <w:suppressAutoHyphens/>
        <w:spacing w:line="360" w:lineRule="auto"/>
        <w:jc w:val="both"/>
      </w:pPr>
      <w:r>
        <w:t>Automate User Action in Web Application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0CFDC04D" w14:textId="1A1E983E" w:rsidR="00A26201" w:rsidRDefault="003F5B62" w:rsidP="00CD698F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>Scrapping</w:t>
      </w:r>
    </w:p>
    <w:p w14:paraId="7347B65A" w14:textId="7EA67B34" w:rsidR="005317ED" w:rsidRDefault="00DE1EEF" w:rsidP="00EF6DC5">
      <w:pPr>
        <w:spacing w:line="360" w:lineRule="auto"/>
      </w:pPr>
      <w:r>
        <w:tab/>
        <w:t xml:space="preserve">You are asked to </w:t>
      </w:r>
      <w:r w:rsidR="001F11C0">
        <w:t xml:space="preserve">scrap a website that is filled with products. You need to make a program using </w:t>
      </w:r>
      <w:r w:rsidR="001F11C0" w:rsidRPr="00D150A9">
        <w:rPr>
          <w:b/>
          <w:bCs/>
        </w:rPr>
        <w:t>Python Programming Language</w:t>
      </w:r>
      <w:r w:rsidR="00076F2C">
        <w:t xml:space="preserve"> to scrap the </w:t>
      </w:r>
      <w:r w:rsidR="005317ED">
        <w:t xml:space="preserve">website, here are some </w:t>
      </w:r>
      <w:r w:rsidR="00AD1A29">
        <w:t>steps</w:t>
      </w:r>
      <w:r w:rsidR="005317ED">
        <w:t xml:space="preserve"> that you need to follow:</w:t>
      </w:r>
    </w:p>
    <w:p w14:paraId="3B4208E5" w14:textId="34EE4231" w:rsidR="00CA57E9" w:rsidRDefault="00CA57E9" w:rsidP="00EF6DC5">
      <w:pPr>
        <w:pStyle w:val="ListParagraph"/>
        <w:numPr>
          <w:ilvl w:val="0"/>
          <w:numId w:val="15"/>
        </w:numPr>
        <w:spacing w:after="240" w:line="360" w:lineRule="auto"/>
      </w:pPr>
      <w:r>
        <w:t>There is a folder called 0</w:t>
      </w:r>
      <w:r w:rsidR="00A33679">
        <w:t>9</w:t>
      </w:r>
      <w:r>
        <w:t xml:space="preserve">-web in the zip, you need to copy it to your </w:t>
      </w:r>
      <w:r w:rsidRPr="008160B1">
        <w:rPr>
          <w:b/>
          <w:bCs/>
        </w:rPr>
        <w:t>Document Root</w:t>
      </w:r>
      <w:r>
        <w:t xml:space="preserve"> folder (the default folder is in “C:/xampp/htdocs”).</w:t>
      </w:r>
    </w:p>
    <w:p w14:paraId="6F5BFAC0" w14:textId="77777777" w:rsidR="00CA57E9" w:rsidRDefault="00CA57E9" w:rsidP="00EF6DC5">
      <w:pPr>
        <w:pStyle w:val="ListParagraph"/>
        <w:numPr>
          <w:ilvl w:val="0"/>
          <w:numId w:val="15"/>
        </w:numPr>
        <w:spacing w:after="240" w:line="360" w:lineRule="auto"/>
      </w:pPr>
      <w:r>
        <w:t>Open XAMPP Control Panel.</w:t>
      </w:r>
    </w:p>
    <w:p w14:paraId="36AF957B" w14:textId="77777777" w:rsidR="00CA57E9" w:rsidRDefault="00CA57E9" w:rsidP="00EF6DC5">
      <w:pPr>
        <w:pStyle w:val="ListParagraph"/>
        <w:numPr>
          <w:ilvl w:val="0"/>
          <w:numId w:val="15"/>
        </w:numPr>
        <w:spacing w:after="240" w:line="360" w:lineRule="auto"/>
      </w:pPr>
      <w:r>
        <w:t>Press “Start” button on a module called “Apache”.</w:t>
      </w:r>
    </w:p>
    <w:p w14:paraId="090661BC" w14:textId="2D0DF17E" w:rsidR="00CA57E9" w:rsidRDefault="00CA57E9" w:rsidP="00EF6DC5">
      <w:pPr>
        <w:pStyle w:val="ListParagraph"/>
        <w:numPr>
          <w:ilvl w:val="0"/>
          <w:numId w:val="15"/>
        </w:numPr>
        <w:spacing w:after="240" w:line="360" w:lineRule="auto"/>
      </w:pPr>
      <w:r>
        <w:t>Try opening the website on your browser.</w:t>
      </w:r>
    </w:p>
    <w:p w14:paraId="0AF63FC6" w14:textId="73F9FE8D" w:rsidR="00515EC3" w:rsidRDefault="00523911" w:rsidP="00EF6DC5">
      <w:pPr>
        <w:pStyle w:val="ListParagraph"/>
        <w:numPr>
          <w:ilvl w:val="0"/>
          <w:numId w:val="15"/>
        </w:numPr>
        <w:spacing w:after="240" w:line="360" w:lineRule="auto"/>
      </w:pPr>
      <w:r>
        <w:t xml:space="preserve">Open your </w:t>
      </w:r>
      <w:r>
        <w:rPr>
          <w:b/>
          <w:bCs/>
        </w:rPr>
        <w:t>phpMyAdmin</w:t>
      </w:r>
      <w:r>
        <w:t xml:space="preserve"> on your browser.</w:t>
      </w:r>
    </w:p>
    <w:p w14:paraId="789B2C28" w14:textId="332CE1CF" w:rsidR="00523911" w:rsidRDefault="003835FF" w:rsidP="00EF6DC5">
      <w:pPr>
        <w:pStyle w:val="ListParagraph"/>
        <w:numPr>
          <w:ilvl w:val="0"/>
          <w:numId w:val="15"/>
        </w:numPr>
        <w:spacing w:after="240" w:line="360" w:lineRule="auto"/>
      </w:pPr>
      <w:r>
        <w:t xml:space="preserve">Create a database called </w:t>
      </w:r>
      <w:r w:rsidRPr="006A423C">
        <w:rPr>
          <w:b/>
          <w:bCs/>
        </w:rPr>
        <w:t>scrap</w:t>
      </w:r>
      <w:r>
        <w:t>.</w:t>
      </w:r>
    </w:p>
    <w:p w14:paraId="5BDF851C" w14:textId="360F6B23" w:rsidR="0099173A" w:rsidRDefault="0073229E" w:rsidP="00EF6DC5">
      <w:pPr>
        <w:pStyle w:val="ListParagraph"/>
        <w:numPr>
          <w:ilvl w:val="0"/>
          <w:numId w:val="15"/>
        </w:numPr>
        <w:spacing w:after="240" w:line="360" w:lineRule="auto"/>
      </w:pPr>
      <w:r>
        <w:t xml:space="preserve">Import the </w:t>
      </w:r>
      <w:r>
        <w:rPr>
          <w:b/>
          <w:bCs/>
        </w:rPr>
        <w:t>.sql</w:t>
      </w:r>
      <w:r>
        <w:t xml:space="preserve"> file in </w:t>
      </w:r>
      <w:r w:rsidRPr="0073229E">
        <w:rPr>
          <w:b/>
          <w:bCs/>
        </w:rPr>
        <w:t>helper</w:t>
      </w:r>
      <w:r>
        <w:t xml:space="preserve"> folder</w:t>
      </w:r>
      <w:r w:rsidR="00AD5968">
        <w:t xml:space="preserve"> (</w:t>
      </w:r>
      <w:r w:rsidR="00AD5968">
        <w:rPr>
          <w:b/>
          <w:bCs/>
        </w:rPr>
        <w:t>scrap.sql</w:t>
      </w:r>
      <w:r w:rsidR="00AD5968">
        <w:t>)</w:t>
      </w:r>
      <w:r>
        <w:t>.</w:t>
      </w:r>
    </w:p>
    <w:p w14:paraId="7C939126" w14:textId="2A2B1896" w:rsidR="0073229E" w:rsidRDefault="002C28D6" w:rsidP="00EF6DC5">
      <w:pPr>
        <w:pStyle w:val="ListParagraph"/>
        <w:numPr>
          <w:ilvl w:val="0"/>
          <w:numId w:val="15"/>
        </w:numPr>
        <w:spacing w:after="240" w:line="360" w:lineRule="auto"/>
      </w:pPr>
      <w:r>
        <w:t>Open the website on the browser, it should look like below.</w:t>
      </w:r>
    </w:p>
    <w:p w14:paraId="7B265D5D" w14:textId="77777777" w:rsidR="008D3597" w:rsidRDefault="008D3597" w:rsidP="007371BD">
      <w:pPr>
        <w:keepNext/>
        <w:spacing w:line="360" w:lineRule="auto"/>
        <w:jc w:val="center"/>
      </w:pPr>
      <w:r w:rsidRPr="008D3597">
        <w:rPr>
          <w:noProof/>
        </w:rPr>
        <w:drawing>
          <wp:inline distT="0" distB="0" distL="0" distR="0" wp14:anchorId="27848B5E" wp14:editId="30B1E377">
            <wp:extent cx="5943600" cy="2914413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4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B0D3B" w14:textId="7BA4499F" w:rsidR="004F0859" w:rsidRPr="00231102" w:rsidRDefault="008D3597" w:rsidP="00EF6DC5">
      <w:pPr>
        <w:pStyle w:val="Caption"/>
        <w:spacing w:line="360" w:lineRule="auto"/>
      </w:pPr>
      <w:r w:rsidRPr="00E1152A">
        <w:t xml:space="preserve">Figure </w:t>
      </w:r>
      <w:fldSimple w:instr=" SEQ Figure \* ARABIC ">
        <w:r w:rsidR="001D3137">
          <w:rPr>
            <w:noProof/>
          </w:rPr>
          <w:t>1</w:t>
        </w:r>
      </w:fldSimple>
      <w:r w:rsidRPr="00E1152A">
        <w:t>. Website after Configuration</w:t>
      </w:r>
    </w:p>
    <w:p w14:paraId="005E893E" w14:textId="06A57735" w:rsidR="002C28D6" w:rsidRDefault="008509F6" w:rsidP="00EF6DC5">
      <w:pPr>
        <w:pStyle w:val="ListParagraph"/>
        <w:numPr>
          <w:ilvl w:val="0"/>
          <w:numId w:val="15"/>
        </w:numPr>
        <w:spacing w:after="240" w:line="360" w:lineRule="auto"/>
      </w:pPr>
      <w:r>
        <w:t>Scrap the website</w:t>
      </w:r>
      <w:r w:rsidR="00096B2D">
        <w:t xml:space="preserve">, get all product name (except the first one), </w:t>
      </w:r>
      <w:r w:rsidR="002B61C3">
        <w:t xml:space="preserve">and all the information from the website. Here are some things that you need to </w:t>
      </w:r>
      <w:r w:rsidR="00135344">
        <w:t>get:</w:t>
      </w:r>
    </w:p>
    <w:p w14:paraId="14DAD70A" w14:textId="3CD84C2F" w:rsidR="00135344" w:rsidRDefault="001D7580" w:rsidP="004A590F">
      <w:pPr>
        <w:pStyle w:val="ListParagraph"/>
        <w:numPr>
          <w:ilvl w:val="1"/>
          <w:numId w:val="15"/>
        </w:numPr>
        <w:spacing w:after="240" w:line="360" w:lineRule="auto"/>
        <w:ind w:left="1080"/>
      </w:pPr>
      <w:r>
        <w:t xml:space="preserve">You need to access the website </w:t>
      </w:r>
      <w:r w:rsidR="00DE6657">
        <w:t xml:space="preserve">with </w:t>
      </w:r>
      <w:r w:rsidR="0087302F" w:rsidRPr="0087302F">
        <w:rPr>
          <w:b/>
          <w:bCs/>
        </w:rPr>
        <w:t>normal browser’s header</w:t>
      </w:r>
      <w:r w:rsidR="0087302F">
        <w:t>. You can get it from your browser.</w:t>
      </w:r>
      <w:r w:rsidR="00BE046F">
        <w:t xml:space="preserve"> The website will automatically reject your request if your header is from </w:t>
      </w:r>
      <w:r w:rsidR="00BE046F" w:rsidRPr="00BE046F">
        <w:rPr>
          <w:b/>
          <w:bCs/>
        </w:rPr>
        <w:t>python requests</w:t>
      </w:r>
      <w:r w:rsidR="00BE046F">
        <w:t>.</w:t>
      </w:r>
    </w:p>
    <w:p w14:paraId="52706C5E" w14:textId="190D23F7" w:rsidR="005858E2" w:rsidRDefault="00C71009" w:rsidP="004A590F">
      <w:pPr>
        <w:pStyle w:val="ListParagraph"/>
        <w:numPr>
          <w:ilvl w:val="1"/>
          <w:numId w:val="15"/>
        </w:numPr>
        <w:spacing w:after="240" w:line="360" w:lineRule="auto"/>
        <w:ind w:left="1080"/>
      </w:pPr>
      <w:r>
        <w:lastRenderedPageBreak/>
        <w:t xml:space="preserve">Print the </w:t>
      </w:r>
      <w:r>
        <w:rPr>
          <w:b/>
          <w:bCs/>
        </w:rPr>
        <w:t>sum</w:t>
      </w:r>
      <w:r>
        <w:t xml:space="preserve"> of all product price.</w:t>
      </w:r>
    </w:p>
    <w:p w14:paraId="28296883" w14:textId="72E40298" w:rsidR="00C71009" w:rsidRDefault="00C71009" w:rsidP="004A590F">
      <w:pPr>
        <w:pStyle w:val="ListParagraph"/>
        <w:numPr>
          <w:ilvl w:val="1"/>
          <w:numId w:val="15"/>
        </w:numPr>
        <w:spacing w:after="240" w:line="360" w:lineRule="auto"/>
        <w:ind w:left="1080"/>
      </w:pPr>
      <w:r>
        <w:t xml:space="preserve">Print the </w:t>
      </w:r>
      <w:r>
        <w:rPr>
          <w:b/>
          <w:bCs/>
        </w:rPr>
        <w:t xml:space="preserve">total </w:t>
      </w:r>
      <w:r>
        <w:t>of products.</w:t>
      </w:r>
    </w:p>
    <w:p w14:paraId="30447AFA" w14:textId="3224E35E" w:rsidR="00C71009" w:rsidRDefault="006F10DC" w:rsidP="004A590F">
      <w:pPr>
        <w:pStyle w:val="ListParagraph"/>
        <w:numPr>
          <w:ilvl w:val="1"/>
          <w:numId w:val="15"/>
        </w:numPr>
        <w:spacing w:after="240" w:line="360" w:lineRule="auto"/>
        <w:ind w:left="1080"/>
      </w:pPr>
      <w:r>
        <w:t xml:space="preserve">Print the </w:t>
      </w:r>
      <w:r>
        <w:rPr>
          <w:b/>
          <w:bCs/>
        </w:rPr>
        <w:t>average</w:t>
      </w:r>
      <w:r>
        <w:t xml:space="preserve"> of the products.</w:t>
      </w:r>
    </w:p>
    <w:p w14:paraId="03564454" w14:textId="77777777" w:rsidR="001D3137" w:rsidRDefault="001D3137" w:rsidP="00D02D68">
      <w:pPr>
        <w:keepNext/>
        <w:spacing w:line="360" w:lineRule="auto"/>
        <w:jc w:val="center"/>
      </w:pPr>
      <w:r w:rsidRPr="001D3137">
        <w:rPr>
          <w:noProof/>
        </w:rPr>
        <w:drawing>
          <wp:inline distT="0" distB="0" distL="0" distR="0" wp14:anchorId="69D52A96" wp14:editId="3370136A">
            <wp:extent cx="5943600" cy="3173529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528" r="-2922"/>
                    <a:stretch/>
                  </pic:blipFill>
                  <pic:spPr bwMode="auto">
                    <a:xfrm>
                      <a:off x="0" y="0"/>
                      <a:ext cx="5943600" cy="3173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35D79" w14:textId="7691E259" w:rsidR="006F10DC" w:rsidRDefault="001D3137" w:rsidP="00EF6DC5">
      <w:pPr>
        <w:pStyle w:val="Caption"/>
        <w:spacing w:line="360" w:lineRule="auto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The Result</w:t>
      </w:r>
    </w:p>
    <w:p w14:paraId="0C79F8C1" w14:textId="77777777" w:rsidR="00AD1A29" w:rsidRDefault="00AD1A29" w:rsidP="00A26201"/>
    <w:p w14:paraId="012D831F" w14:textId="2770B528" w:rsidR="00076F2C" w:rsidRDefault="00076F2C" w:rsidP="00A26201"/>
    <w:p w14:paraId="29E286A4" w14:textId="77777777" w:rsidR="004F36FC" w:rsidRPr="00F76014" w:rsidRDefault="004F36FC" w:rsidP="00A26201"/>
    <w:sectPr w:rsidR="004F36FC" w:rsidRPr="00F76014" w:rsidSect="00DF21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2DA00" w14:textId="77777777" w:rsidR="001633D6" w:rsidRDefault="001633D6" w:rsidP="00273E4A">
      <w:r>
        <w:separator/>
      </w:r>
    </w:p>
  </w:endnote>
  <w:endnote w:type="continuationSeparator" w:id="0">
    <w:p w14:paraId="55C7343B" w14:textId="77777777" w:rsidR="001633D6" w:rsidRDefault="001633D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D15" w14:textId="77777777" w:rsidR="007E5885" w:rsidRDefault="007E58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1CCA" w14:textId="77777777" w:rsidR="001633D6" w:rsidRDefault="001633D6" w:rsidP="00273E4A">
      <w:r>
        <w:separator/>
      </w:r>
    </w:p>
  </w:footnote>
  <w:footnote w:type="continuationSeparator" w:id="0">
    <w:p w14:paraId="58DD00F0" w14:textId="77777777" w:rsidR="001633D6" w:rsidRDefault="001633D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3942" w14:textId="77777777" w:rsidR="007E5885" w:rsidRDefault="007E5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CE0A799" w:rsidR="005D0782" w:rsidRDefault="007E5885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7E5885">
            <w:rPr>
              <w:b/>
              <w:sz w:val="20"/>
              <w:lang w:val="id-ID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E4BA3"/>
    <w:multiLevelType w:val="hybridMultilevel"/>
    <w:tmpl w:val="3188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76F2C"/>
    <w:rsid w:val="00095F58"/>
    <w:rsid w:val="00096B2D"/>
    <w:rsid w:val="000A0C90"/>
    <w:rsid w:val="000A23D8"/>
    <w:rsid w:val="000A3F41"/>
    <w:rsid w:val="000B69D0"/>
    <w:rsid w:val="000C2B34"/>
    <w:rsid w:val="000C3015"/>
    <w:rsid w:val="000F057A"/>
    <w:rsid w:val="000F1EBF"/>
    <w:rsid w:val="000F3EB6"/>
    <w:rsid w:val="000F7CFC"/>
    <w:rsid w:val="000F7FC6"/>
    <w:rsid w:val="00100B5F"/>
    <w:rsid w:val="0010500A"/>
    <w:rsid w:val="001128D4"/>
    <w:rsid w:val="00122BC2"/>
    <w:rsid w:val="00126822"/>
    <w:rsid w:val="00126863"/>
    <w:rsid w:val="00131DAA"/>
    <w:rsid w:val="00135344"/>
    <w:rsid w:val="00145C2E"/>
    <w:rsid w:val="00150E94"/>
    <w:rsid w:val="0015105A"/>
    <w:rsid w:val="00151847"/>
    <w:rsid w:val="0015698F"/>
    <w:rsid w:val="001633D6"/>
    <w:rsid w:val="00183F26"/>
    <w:rsid w:val="001955A6"/>
    <w:rsid w:val="001A300E"/>
    <w:rsid w:val="001B3A2E"/>
    <w:rsid w:val="001D3137"/>
    <w:rsid w:val="001D4810"/>
    <w:rsid w:val="001D5482"/>
    <w:rsid w:val="001D7580"/>
    <w:rsid w:val="001E4042"/>
    <w:rsid w:val="001E637E"/>
    <w:rsid w:val="001E7ABE"/>
    <w:rsid w:val="001F11C0"/>
    <w:rsid w:val="001F36A3"/>
    <w:rsid w:val="001F64B6"/>
    <w:rsid w:val="00224780"/>
    <w:rsid w:val="00231102"/>
    <w:rsid w:val="00234778"/>
    <w:rsid w:val="00235C36"/>
    <w:rsid w:val="002376FA"/>
    <w:rsid w:val="00273E4A"/>
    <w:rsid w:val="00281799"/>
    <w:rsid w:val="0028253A"/>
    <w:rsid w:val="002841B3"/>
    <w:rsid w:val="002956DC"/>
    <w:rsid w:val="00296DA6"/>
    <w:rsid w:val="002A07C0"/>
    <w:rsid w:val="002A138B"/>
    <w:rsid w:val="002A5C4B"/>
    <w:rsid w:val="002A66E0"/>
    <w:rsid w:val="002B00F2"/>
    <w:rsid w:val="002B61C3"/>
    <w:rsid w:val="002B7CDD"/>
    <w:rsid w:val="002C1B92"/>
    <w:rsid w:val="002C28D6"/>
    <w:rsid w:val="002C3AC5"/>
    <w:rsid w:val="002C7FC0"/>
    <w:rsid w:val="002D1472"/>
    <w:rsid w:val="002D39D6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1201"/>
    <w:rsid w:val="0036420F"/>
    <w:rsid w:val="0036669F"/>
    <w:rsid w:val="00366844"/>
    <w:rsid w:val="0037553B"/>
    <w:rsid w:val="003835FF"/>
    <w:rsid w:val="0038376D"/>
    <w:rsid w:val="00384C7B"/>
    <w:rsid w:val="00387D06"/>
    <w:rsid w:val="003952E0"/>
    <w:rsid w:val="003A12CE"/>
    <w:rsid w:val="003A1788"/>
    <w:rsid w:val="003A617B"/>
    <w:rsid w:val="003A7E04"/>
    <w:rsid w:val="003B1D05"/>
    <w:rsid w:val="003B27CC"/>
    <w:rsid w:val="003B5F77"/>
    <w:rsid w:val="003C07AD"/>
    <w:rsid w:val="003C0A29"/>
    <w:rsid w:val="003C1CE6"/>
    <w:rsid w:val="003D7084"/>
    <w:rsid w:val="003E2F41"/>
    <w:rsid w:val="003F5B62"/>
    <w:rsid w:val="003F71D2"/>
    <w:rsid w:val="00402495"/>
    <w:rsid w:val="004074A1"/>
    <w:rsid w:val="00420AFF"/>
    <w:rsid w:val="00422134"/>
    <w:rsid w:val="00434FFC"/>
    <w:rsid w:val="00443A6D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590F"/>
    <w:rsid w:val="004A6F1F"/>
    <w:rsid w:val="004B47B5"/>
    <w:rsid w:val="004B6AFE"/>
    <w:rsid w:val="004C0F0C"/>
    <w:rsid w:val="004D176C"/>
    <w:rsid w:val="004E7352"/>
    <w:rsid w:val="004F0859"/>
    <w:rsid w:val="004F36FC"/>
    <w:rsid w:val="00504BCA"/>
    <w:rsid w:val="00515EC3"/>
    <w:rsid w:val="00520E03"/>
    <w:rsid w:val="00523911"/>
    <w:rsid w:val="005314B7"/>
    <w:rsid w:val="005317ED"/>
    <w:rsid w:val="00535DA7"/>
    <w:rsid w:val="005447D7"/>
    <w:rsid w:val="0055410B"/>
    <w:rsid w:val="00556E41"/>
    <w:rsid w:val="00571B72"/>
    <w:rsid w:val="00582417"/>
    <w:rsid w:val="00582E4C"/>
    <w:rsid w:val="005858E2"/>
    <w:rsid w:val="00597D1F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4FE2"/>
    <w:rsid w:val="00635EE5"/>
    <w:rsid w:val="00643F75"/>
    <w:rsid w:val="00664137"/>
    <w:rsid w:val="00666FC2"/>
    <w:rsid w:val="0067443D"/>
    <w:rsid w:val="00691F39"/>
    <w:rsid w:val="006A423C"/>
    <w:rsid w:val="006D36BC"/>
    <w:rsid w:val="006E5435"/>
    <w:rsid w:val="006F10DC"/>
    <w:rsid w:val="006F4D80"/>
    <w:rsid w:val="00701ECA"/>
    <w:rsid w:val="007045A5"/>
    <w:rsid w:val="00720962"/>
    <w:rsid w:val="0072245D"/>
    <w:rsid w:val="0073229E"/>
    <w:rsid w:val="007371BD"/>
    <w:rsid w:val="00737595"/>
    <w:rsid w:val="00787247"/>
    <w:rsid w:val="007955AD"/>
    <w:rsid w:val="007B5A6A"/>
    <w:rsid w:val="007C1C37"/>
    <w:rsid w:val="007E0EE7"/>
    <w:rsid w:val="007E5885"/>
    <w:rsid w:val="00810737"/>
    <w:rsid w:val="00811C48"/>
    <w:rsid w:val="00815DB3"/>
    <w:rsid w:val="0083459F"/>
    <w:rsid w:val="0083780E"/>
    <w:rsid w:val="008509F6"/>
    <w:rsid w:val="00851976"/>
    <w:rsid w:val="008674E6"/>
    <w:rsid w:val="0087302F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2908"/>
    <w:rsid w:val="008D3597"/>
    <w:rsid w:val="008D411F"/>
    <w:rsid w:val="008E5295"/>
    <w:rsid w:val="008F740C"/>
    <w:rsid w:val="009010C1"/>
    <w:rsid w:val="00901A30"/>
    <w:rsid w:val="0090372F"/>
    <w:rsid w:val="009124E3"/>
    <w:rsid w:val="00932B6E"/>
    <w:rsid w:val="0093677F"/>
    <w:rsid w:val="00937B93"/>
    <w:rsid w:val="00944ADA"/>
    <w:rsid w:val="00955016"/>
    <w:rsid w:val="009568C5"/>
    <w:rsid w:val="00961A2D"/>
    <w:rsid w:val="009654F7"/>
    <w:rsid w:val="0097243E"/>
    <w:rsid w:val="00973849"/>
    <w:rsid w:val="009832E4"/>
    <w:rsid w:val="009848CF"/>
    <w:rsid w:val="0099173A"/>
    <w:rsid w:val="009935DC"/>
    <w:rsid w:val="009A2464"/>
    <w:rsid w:val="009A3737"/>
    <w:rsid w:val="009C7801"/>
    <w:rsid w:val="009E29D9"/>
    <w:rsid w:val="009E526B"/>
    <w:rsid w:val="00A1473C"/>
    <w:rsid w:val="00A26201"/>
    <w:rsid w:val="00A307FA"/>
    <w:rsid w:val="00A32343"/>
    <w:rsid w:val="00A33679"/>
    <w:rsid w:val="00A41678"/>
    <w:rsid w:val="00A46082"/>
    <w:rsid w:val="00A50AF3"/>
    <w:rsid w:val="00A52AB7"/>
    <w:rsid w:val="00A53D38"/>
    <w:rsid w:val="00A552D5"/>
    <w:rsid w:val="00A933D3"/>
    <w:rsid w:val="00AA1407"/>
    <w:rsid w:val="00AA5B36"/>
    <w:rsid w:val="00AB0E0A"/>
    <w:rsid w:val="00AB42BB"/>
    <w:rsid w:val="00AC0C63"/>
    <w:rsid w:val="00AC5D98"/>
    <w:rsid w:val="00AC650B"/>
    <w:rsid w:val="00AD0B16"/>
    <w:rsid w:val="00AD1A29"/>
    <w:rsid w:val="00AD2114"/>
    <w:rsid w:val="00AD5968"/>
    <w:rsid w:val="00AD7B46"/>
    <w:rsid w:val="00AE1AE9"/>
    <w:rsid w:val="00AE39D8"/>
    <w:rsid w:val="00AE548F"/>
    <w:rsid w:val="00AE661D"/>
    <w:rsid w:val="00AF0A38"/>
    <w:rsid w:val="00AF264E"/>
    <w:rsid w:val="00AF338E"/>
    <w:rsid w:val="00AF5B3E"/>
    <w:rsid w:val="00B04C4C"/>
    <w:rsid w:val="00B16DC9"/>
    <w:rsid w:val="00B17AD5"/>
    <w:rsid w:val="00B212C7"/>
    <w:rsid w:val="00B25A20"/>
    <w:rsid w:val="00B440FB"/>
    <w:rsid w:val="00B4674F"/>
    <w:rsid w:val="00B517FB"/>
    <w:rsid w:val="00B62FF8"/>
    <w:rsid w:val="00B67595"/>
    <w:rsid w:val="00B7140C"/>
    <w:rsid w:val="00B81979"/>
    <w:rsid w:val="00B948DA"/>
    <w:rsid w:val="00B9609E"/>
    <w:rsid w:val="00BA5685"/>
    <w:rsid w:val="00BC6DE8"/>
    <w:rsid w:val="00BD2D27"/>
    <w:rsid w:val="00BE046F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71009"/>
    <w:rsid w:val="00C7588A"/>
    <w:rsid w:val="00C773C7"/>
    <w:rsid w:val="00C8483C"/>
    <w:rsid w:val="00C90EF5"/>
    <w:rsid w:val="00C915BF"/>
    <w:rsid w:val="00CA57E9"/>
    <w:rsid w:val="00CB3B33"/>
    <w:rsid w:val="00CB736B"/>
    <w:rsid w:val="00CD64BC"/>
    <w:rsid w:val="00CD698F"/>
    <w:rsid w:val="00CF11B0"/>
    <w:rsid w:val="00D02D68"/>
    <w:rsid w:val="00D150A9"/>
    <w:rsid w:val="00D22C95"/>
    <w:rsid w:val="00D30822"/>
    <w:rsid w:val="00D3685C"/>
    <w:rsid w:val="00D37E0D"/>
    <w:rsid w:val="00D47C75"/>
    <w:rsid w:val="00D60A6D"/>
    <w:rsid w:val="00D67DFC"/>
    <w:rsid w:val="00D91703"/>
    <w:rsid w:val="00D95848"/>
    <w:rsid w:val="00DA4A85"/>
    <w:rsid w:val="00DB0A75"/>
    <w:rsid w:val="00DB414C"/>
    <w:rsid w:val="00DC4B9D"/>
    <w:rsid w:val="00DC700A"/>
    <w:rsid w:val="00DE1EEF"/>
    <w:rsid w:val="00DE2FA6"/>
    <w:rsid w:val="00DE6657"/>
    <w:rsid w:val="00DF2179"/>
    <w:rsid w:val="00DF224B"/>
    <w:rsid w:val="00DF718C"/>
    <w:rsid w:val="00E0375C"/>
    <w:rsid w:val="00E03DA9"/>
    <w:rsid w:val="00E047D9"/>
    <w:rsid w:val="00E054A4"/>
    <w:rsid w:val="00E1152A"/>
    <w:rsid w:val="00E16E5F"/>
    <w:rsid w:val="00E335DA"/>
    <w:rsid w:val="00E34712"/>
    <w:rsid w:val="00E36B77"/>
    <w:rsid w:val="00E36EA8"/>
    <w:rsid w:val="00E47A5C"/>
    <w:rsid w:val="00E502A7"/>
    <w:rsid w:val="00E642BF"/>
    <w:rsid w:val="00E660C4"/>
    <w:rsid w:val="00E76E47"/>
    <w:rsid w:val="00E838E5"/>
    <w:rsid w:val="00E83F0C"/>
    <w:rsid w:val="00E92154"/>
    <w:rsid w:val="00E92911"/>
    <w:rsid w:val="00EA0E13"/>
    <w:rsid w:val="00EA34BA"/>
    <w:rsid w:val="00EB5190"/>
    <w:rsid w:val="00EB7CD4"/>
    <w:rsid w:val="00EC09D6"/>
    <w:rsid w:val="00ED5890"/>
    <w:rsid w:val="00EF17AC"/>
    <w:rsid w:val="00EF6DC5"/>
    <w:rsid w:val="00F22A40"/>
    <w:rsid w:val="00F22A92"/>
    <w:rsid w:val="00F2595B"/>
    <w:rsid w:val="00F36E33"/>
    <w:rsid w:val="00F53807"/>
    <w:rsid w:val="00F712CE"/>
    <w:rsid w:val="00F76014"/>
    <w:rsid w:val="00F80742"/>
    <w:rsid w:val="00F955DA"/>
    <w:rsid w:val="00FA01EE"/>
    <w:rsid w:val="00FA41A2"/>
    <w:rsid w:val="00FC245F"/>
    <w:rsid w:val="00FD5F7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31102"/>
    <w:pPr>
      <w:spacing w:after="200"/>
      <w:jc w:val="center"/>
    </w:pPr>
    <w:rPr>
      <w:b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31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109</cp:revision>
  <dcterms:created xsi:type="dcterms:W3CDTF">2017-10-20T05:51:00Z</dcterms:created>
  <dcterms:modified xsi:type="dcterms:W3CDTF">2021-08-25T16:29:00Z</dcterms:modified>
</cp:coreProperties>
</file>